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8CB2" w14:textId="4686DFEE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1663" w:rsidRPr="00181663">
            <w:t xml:space="preserve">Packet Tracer </w:t>
          </w:r>
          <w:r w:rsidR="00181663">
            <w:t>-</w:t>
          </w:r>
          <w:r w:rsidR="00181663" w:rsidRPr="00181663">
            <w:t xml:space="preserve"> Troubleshoot Inter-VLAN Routing</w:t>
          </w:r>
        </w:sdtContent>
      </w:sdt>
    </w:p>
    <w:p w14:paraId="4A14337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231517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 w:rsidRPr="00F62D26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 w:rsidRPr="00F62D26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 w:rsidRPr="00F62D26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 w:rsidRPr="00F62D26"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 w:rsidRPr="00F62D26"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 w:rsidRPr="00F62D26">
              <w:t>VLAN</w:t>
            </w:r>
          </w:p>
        </w:tc>
      </w:tr>
      <w:tr w:rsidR="00181663" w:rsidRPr="00513325" w14:paraId="00965F87" w14:textId="77777777" w:rsidTr="00231517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 w:rsidRPr="00513325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 w:rsidRPr="00513325"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03B72B1" w14:textId="77777777" w:rsidTr="00231517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 w:rsidRPr="00BE178E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 w:rsidRPr="00513325"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  <w:tr w:rsidR="00181663" w:rsidRPr="00513325" w14:paraId="0BF71206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 w:rsidRPr="00513325"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 w:rsidRPr="00513325"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62CF187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 w:rsidRPr="00513325"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 w:rsidRPr="00513325"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</w:tbl>
    <w:p w14:paraId="529908FD" w14:textId="77777777" w:rsidR="00231517" w:rsidRDefault="00231517" w:rsidP="00231517">
      <w:pPr>
        <w:pStyle w:val="ConfigWindow"/>
      </w:pPr>
      <w:r>
        <w:t>Blank Line, No additional information</w:t>
      </w:r>
    </w:p>
    <w:p w14:paraId="553A9059" w14:textId="77777777" w:rsidR="00181663" w:rsidRPr="00BB73FF" w:rsidRDefault="00181663" w:rsidP="00181663">
      <w:pPr>
        <w:pStyle w:val="Heading1"/>
      </w:pPr>
      <w:r w:rsidRPr="00BB73FF">
        <w:t>Objective</w:t>
      </w:r>
      <w:r>
        <w:t>s</w:t>
      </w:r>
    </w:p>
    <w:p w14:paraId="42C08B09" w14:textId="77777777" w:rsidR="00181663" w:rsidRDefault="00181663" w:rsidP="00181663">
      <w:pPr>
        <w:pStyle w:val="BodyTextL25Bold"/>
      </w:pPr>
      <w:r>
        <w:t>Part 1: Locate Network Problems</w:t>
      </w:r>
    </w:p>
    <w:p w14:paraId="6FA2B6E7" w14:textId="77777777" w:rsidR="00181663" w:rsidRDefault="00181663" w:rsidP="00181663">
      <w:pPr>
        <w:pStyle w:val="BodyTextL25Bold"/>
      </w:pPr>
      <w:r>
        <w:t>Part 2: Implement the Solution</w:t>
      </w:r>
    </w:p>
    <w:p w14:paraId="504FA591" w14:textId="77777777" w:rsidR="00181663" w:rsidRDefault="00181663" w:rsidP="00181663">
      <w:pPr>
        <w:pStyle w:val="BodyTextL25Bold"/>
      </w:pPr>
      <w:r>
        <w:t>Part 3: Verify Network Connectivity</w:t>
      </w:r>
    </w:p>
    <w:p w14:paraId="1A8F8A03" w14:textId="77777777" w:rsidR="00181663" w:rsidRDefault="00181663" w:rsidP="00181663">
      <w:pPr>
        <w:pStyle w:val="Heading1"/>
      </w:pPr>
      <w:r>
        <w:t>Scenario</w:t>
      </w:r>
    </w:p>
    <w:p w14:paraId="0FAE62DE" w14:textId="41B798AE" w:rsidR="00181663" w:rsidRDefault="00181663" w:rsidP="00181663">
      <w:pPr>
        <w:pStyle w:val="BodyTextL25"/>
      </w:pPr>
      <w:r w:rsidRPr="00A31062">
        <w:t xml:space="preserve">In this activity, you will troubleshoot connectivity problems </w:t>
      </w:r>
      <w:r>
        <w:t>caused by improper configurations related to VLANs and inter-VLAN routing.</w:t>
      </w:r>
    </w:p>
    <w:p w14:paraId="3B692C3F" w14:textId="1910C523" w:rsidR="00F66D89" w:rsidRPr="00A31062" w:rsidRDefault="00F66D89" w:rsidP="00F66D89">
      <w:pPr>
        <w:pStyle w:val="Heading1"/>
      </w:pPr>
      <w:r>
        <w:t>Instructions</w:t>
      </w:r>
    </w:p>
    <w:p w14:paraId="3013A6F5" w14:textId="77777777" w:rsidR="00181663" w:rsidRDefault="00181663" w:rsidP="00F66D89">
      <w:pPr>
        <w:pStyle w:val="Heading2"/>
      </w:pPr>
      <w:r>
        <w:t>Locate the Network Problems</w:t>
      </w:r>
    </w:p>
    <w:p w14:paraId="7CF8C357" w14:textId="1EF71BB7" w:rsidR="00181663" w:rsidRDefault="00181663" w:rsidP="00181663">
      <w:pPr>
        <w:pStyle w:val="BodyTextL25"/>
      </w:pPr>
      <w:r>
        <w:t>Examine the network and locate the source of any connectivity issues.</w:t>
      </w:r>
    </w:p>
    <w:p w14:paraId="08EF0C2F" w14:textId="62A8D283" w:rsidR="00F66D89" w:rsidRDefault="00F66D89" w:rsidP="00F66D89">
      <w:pPr>
        <w:pStyle w:val="ConfigWindow"/>
      </w:pPr>
      <w:r>
        <w:t xml:space="preserve">Open </w:t>
      </w:r>
      <w:r w:rsidRPr="00F66D89">
        <w:t>configuration window</w:t>
      </w:r>
    </w:p>
    <w:p w14:paraId="6E6AE59A" w14:textId="77777777" w:rsidR="00181663" w:rsidRDefault="00181663" w:rsidP="00F66D89">
      <w:pPr>
        <w:pStyle w:val="BodyTextL25"/>
        <w:spacing w:before="0"/>
      </w:pPr>
      <w:r>
        <w:t>Commands you may find useful include:</w:t>
      </w:r>
    </w:p>
    <w:p w14:paraId="15F72EAC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 xml:space="preserve">show </w:t>
      </w:r>
      <w:proofErr w:type="spellStart"/>
      <w:r w:rsidRPr="00B055D9">
        <w:rPr>
          <w:b/>
        </w:rPr>
        <w:t>ip</w:t>
      </w:r>
      <w:proofErr w:type="spellEnd"/>
      <w:r w:rsidRPr="00B055D9">
        <w:rPr>
          <w:b/>
        </w:rPr>
        <w:t xml:space="preserve"> interface brief</w:t>
      </w:r>
    </w:p>
    <w:p w14:paraId="46C63B59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g0/1.10</w:t>
      </w:r>
    </w:p>
    <w:p w14:paraId="3DDFAE62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g0/1.30</w:t>
      </w:r>
    </w:p>
    <w:p w14:paraId="4931B267" w14:textId="77777777" w:rsidR="00181663" w:rsidRDefault="00181663" w:rsidP="00181663">
      <w:pPr>
        <w:pStyle w:val="CMD"/>
      </w:pPr>
      <w:r>
        <w:t xml:space="preserve">S1# </w:t>
      </w:r>
      <w:r w:rsidRPr="00B055D9">
        <w:rPr>
          <w:b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to verify configurations.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Verify that all configured settings match the requirements shown in the Addressing Table.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List </w:t>
      </w:r>
      <w:proofErr w:type="gramStart"/>
      <w:r>
        <w:t>all of</w:t>
      </w:r>
      <w:proofErr w:type="gramEnd"/>
      <w:r>
        <w:t xml:space="preserve"> the problems and possible solutions in the </w:t>
      </w:r>
      <w:r>
        <w:rPr>
          <w:b/>
        </w:rPr>
        <w:t xml:space="preserve">Documentation </w:t>
      </w:r>
      <w:r w:rsidRPr="00513325">
        <w:rPr>
          <w:b/>
        </w:rPr>
        <w:t>Table</w:t>
      </w:r>
      <w:r>
        <w:t>.</w:t>
      </w:r>
      <w:r w:rsidRPr="00E6651F">
        <w:t xml:space="preserve"> </w:t>
      </w:r>
    </w:p>
    <w:p w14:paraId="2345AEC0" w14:textId="77777777" w:rsidR="00181663" w:rsidRPr="00673111" w:rsidRDefault="00181663" w:rsidP="00181663">
      <w:pPr>
        <w:pStyle w:val="BodyTextL25Bold"/>
      </w:pPr>
      <w:r>
        <w:t>Documentation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41"/>
        <w:gridCol w:w="5039"/>
      </w:tblGrid>
      <w:tr w:rsidR="00181663" w14:paraId="7037A1F2" w14:textId="77777777" w:rsidTr="006C1DBE">
        <w:trPr>
          <w:cantSplit/>
          <w:tblHeader/>
          <w:jc w:val="center"/>
        </w:trPr>
        <w:tc>
          <w:tcPr>
            <w:tcW w:w="5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 w:rsidRPr="000D21CC">
              <w:t>Problems</w:t>
            </w:r>
          </w:p>
        </w:tc>
        <w:tc>
          <w:tcPr>
            <w:tcW w:w="5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 w:rsidRPr="000D21CC">
              <w:t>Solutions</w:t>
            </w:r>
          </w:p>
        </w:tc>
      </w:tr>
      <w:tr w:rsidR="006C1DBE" w14:paraId="306096C4" w14:textId="77777777" w:rsidTr="006C1DBE">
        <w:trPr>
          <w:cantSplit/>
          <w:jc w:val="center"/>
        </w:trPr>
        <w:tc>
          <w:tcPr>
            <w:tcW w:w="5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36F15DF7" w:rsidR="006C1DBE" w:rsidRPr="003D707E" w:rsidRDefault="006C1DBE" w:rsidP="006C1DBE">
            <w:pPr>
              <w:pStyle w:val="TableText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PC3 gateway address was misconfigured.</w:t>
            </w:r>
          </w:p>
        </w:tc>
        <w:tc>
          <w:tcPr>
            <w:tcW w:w="5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AC3A7" w14:textId="3CAB3BF4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  <w:r>
              <w:t>Changed the default gateway from 172.17.10.1 to 172.17.30.1</w:t>
            </w:r>
          </w:p>
        </w:tc>
      </w:tr>
      <w:tr w:rsidR="006C1DBE" w14:paraId="0E4F7889" w14:textId="77777777" w:rsidTr="006C1DBE">
        <w:trPr>
          <w:cantSplit/>
          <w:jc w:val="center"/>
        </w:trPr>
        <w:tc>
          <w:tcPr>
            <w:tcW w:w="5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769AEE92" w:rsidR="006C1DBE" w:rsidRPr="006C1DBE" w:rsidRDefault="006C1DBE" w:rsidP="006C1DBE">
            <w:pPr>
              <w:pStyle w:val="TableTex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Interface G0/1on </w:t>
            </w:r>
          </w:p>
        </w:tc>
        <w:tc>
          <w:tcPr>
            <w:tcW w:w="5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AD9B9" w14:textId="1DC2A16E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</w:p>
        </w:tc>
      </w:tr>
      <w:tr w:rsidR="006C1DBE" w14:paraId="3CC2FA56" w14:textId="77777777" w:rsidTr="006C1DBE">
        <w:trPr>
          <w:cantSplit/>
          <w:jc w:val="center"/>
        </w:trPr>
        <w:tc>
          <w:tcPr>
            <w:tcW w:w="5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522BF523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  <w:r>
              <w:lastRenderedPageBreak/>
              <w:t>On interface G0/1 on S1 there seem to be a VLAN mismatch, or it was configured as an access port instead of trunk port.</w:t>
            </w:r>
          </w:p>
        </w:tc>
        <w:tc>
          <w:tcPr>
            <w:tcW w:w="5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7FA1D" w14:textId="6D36C75D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  <w:r>
              <w:t>Use the command “switchport mode trunk” to change it from access mode to trunk mode</w:t>
            </w:r>
          </w:p>
        </w:tc>
      </w:tr>
      <w:tr w:rsidR="006C1DBE" w14:paraId="4295564E" w14:textId="77777777" w:rsidTr="006C1DBE">
        <w:trPr>
          <w:cantSplit/>
          <w:jc w:val="center"/>
        </w:trPr>
        <w:tc>
          <w:tcPr>
            <w:tcW w:w="5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3F9F7578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  <w:r>
              <w:t xml:space="preserve">Running the “show </w:t>
            </w:r>
            <w:proofErr w:type="spellStart"/>
            <w:r>
              <w:t>ip</w:t>
            </w:r>
            <w:proofErr w:type="spellEnd"/>
            <w:r>
              <w:t xml:space="preserve"> interface brief” command, the G0/1 physical interface is up but the G0/1 interface is administratively down.</w:t>
            </w:r>
          </w:p>
        </w:tc>
        <w:tc>
          <w:tcPr>
            <w:tcW w:w="5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26EE6" w14:textId="0F5D62AD" w:rsidR="006C1DBE" w:rsidRPr="00531D5E" w:rsidRDefault="006C1DBE" w:rsidP="006C1DBE">
            <w:pPr>
              <w:pStyle w:val="TableText"/>
              <w:rPr>
                <w:color w:val="FFFFFF" w:themeColor="background1"/>
              </w:rPr>
            </w:pPr>
            <w:r>
              <w:t>Ran the no shutdown command to enable the G0/1.10 interface.</w:t>
            </w:r>
          </w:p>
        </w:tc>
      </w:tr>
    </w:tbl>
    <w:p w14:paraId="0F07D89E" w14:textId="77777777" w:rsidR="00231517" w:rsidRDefault="00231517" w:rsidP="00231517">
      <w:pPr>
        <w:pStyle w:val="ConfigWindow"/>
      </w:pPr>
      <w:r>
        <w:t>Blank Line, No additional information</w:t>
      </w:r>
    </w:p>
    <w:p w14:paraId="1D51CE70" w14:textId="77777777" w:rsidR="00181663" w:rsidRDefault="00181663" w:rsidP="00F66D89">
      <w:pPr>
        <w:pStyle w:val="Heading2"/>
      </w:pPr>
      <w:r>
        <w:t>Implement the Solutions</w:t>
      </w:r>
    </w:p>
    <w:p w14:paraId="6669645E" w14:textId="58212147" w:rsidR="00181663" w:rsidRDefault="00181663" w:rsidP="00181663">
      <w:pPr>
        <w:pStyle w:val="BodyTextL25"/>
      </w:pPr>
      <w:r>
        <w:t>Implement your recommended solutions.</w:t>
      </w:r>
    </w:p>
    <w:p w14:paraId="0A0692D6" w14:textId="08231214" w:rsidR="00F66D89" w:rsidRDefault="00F66D89" w:rsidP="00F66D89">
      <w:pPr>
        <w:pStyle w:val="ConfigWindow"/>
      </w:pPr>
      <w:r>
        <w:t xml:space="preserve">Close </w:t>
      </w:r>
      <w:r w:rsidRPr="00F66D89">
        <w:t>configuration window</w:t>
      </w:r>
    </w:p>
    <w:p w14:paraId="743C6780" w14:textId="77777777" w:rsidR="00181663" w:rsidRDefault="00181663" w:rsidP="00F66D89">
      <w:pPr>
        <w:pStyle w:val="Heading2"/>
        <w:spacing w:before="120"/>
      </w:pPr>
      <w:r>
        <w:t>Verify Network Connectivity</w:t>
      </w:r>
    </w:p>
    <w:p w14:paraId="4C5B9548" w14:textId="3D2573C0" w:rsidR="00181663" w:rsidRDefault="00181663" w:rsidP="00181663">
      <w:pPr>
        <w:pStyle w:val="BodyTextL25"/>
      </w:pPr>
      <w:r>
        <w:t>Verify the PCs can ping each other and R1. If not, continue to troubleshoot until the pings are successful.</w:t>
      </w:r>
    </w:p>
    <w:p w14:paraId="40D021EA" w14:textId="780CD669" w:rsidR="0039259C" w:rsidRPr="00616A50" w:rsidRDefault="00F62D26" w:rsidP="00616A50">
      <w:pPr>
        <w:pStyle w:val="ConfigWindow"/>
      </w:pPr>
      <w:r w:rsidRPr="00616A50">
        <w:t>End of document</w:t>
      </w:r>
    </w:p>
    <w:sectPr w:rsidR="0039259C" w:rsidRPr="00616A5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4BABE" w14:textId="77777777" w:rsidR="0032489B" w:rsidRDefault="0032489B" w:rsidP="00710659">
      <w:pPr>
        <w:spacing w:after="0" w:line="240" w:lineRule="auto"/>
      </w:pPr>
      <w:r>
        <w:separator/>
      </w:r>
    </w:p>
    <w:p w14:paraId="09ACC552" w14:textId="77777777" w:rsidR="0032489B" w:rsidRDefault="0032489B"/>
  </w:endnote>
  <w:endnote w:type="continuationSeparator" w:id="0">
    <w:p w14:paraId="4BA2436C" w14:textId="77777777" w:rsidR="0032489B" w:rsidRDefault="0032489B" w:rsidP="00710659">
      <w:pPr>
        <w:spacing w:after="0" w:line="240" w:lineRule="auto"/>
      </w:pPr>
      <w:r>
        <w:continuationSeparator/>
      </w:r>
    </w:p>
    <w:p w14:paraId="2B01768E" w14:textId="77777777" w:rsidR="0032489B" w:rsidRDefault="00324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62241" w14:textId="4D6234E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D707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5143" w14:textId="62D6F36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D707E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B2DA5" w14:textId="77777777" w:rsidR="0032489B" w:rsidRDefault="0032489B" w:rsidP="00710659">
      <w:pPr>
        <w:spacing w:after="0" w:line="240" w:lineRule="auto"/>
      </w:pPr>
      <w:r>
        <w:separator/>
      </w:r>
    </w:p>
    <w:p w14:paraId="5F12D434" w14:textId="77777777" w:rsidR="0032489B" w:rsidRDefault="0032489B"/>
  </w:footnote>
  <w:footnote w:type="continuationSeparator" w:id="0">
    <w:p w14:paraId="3B8071C5" w14:textId="77777777" w:rsidR="0032489B" w:rsidRDefault="0032489B" w:rsidP="00710659">
      <w:pPr>
        <w:spacing w:after="0" w:line="240" w:lineRule="auto"/>
      </w:pPr>
      <w:r>
        <w:continuationSeparator/>
      </w:r>
    </w:p>
    <w:p w14:paraId="49995913" w14:textId="77777777" w:rsidR="0032489B" w:rsidRDefault="00324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18001C" w14:textId="77777777" w:rsidR="00926CB2" w:rsidRDefault="00181663" w:rsidP="008402F2">
        <w:pPr>
          <w:pStyle w:val="PageHead"/>
        </w:pPr>
        <w:r>
          <w:t>Packet Tracer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81901533">
    <w:abstractNumId w:val="7"/>
  </w:num>
  <w:num w:numId="2" w16cid:durableId="7714385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59685567">
    <w:abstractNumId w:val="3"/>
  </w:num>
  <w:num w:numId="4" w16cid:durableId="1624771522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6575553">
    <w:abstractNumId w:val="4"/>
  </w:num>
  <w:num w:numId="6" w16cid:durableId="1326661994">
    <w:abstractNumId w:val="0"/>
  </w:num>
  <w:num w:numId="7" w16cid:durableId="2097287418">
    <w:abstractNumId w:val="1"/>
  </w:num>
  <w:num w:numId="8" w16cid:durableId="120614231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40753957">
    <w:abstractNumId w:val="4"/>
  </w:num>
  <w:num w:numId="10" w16cid:durableId="36379510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180546128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740443017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22750974">
    <w:abstractNumId w:val="2"/>
  </w:num>
  <w:num w:numId="14" w16cid:durableId="1775129625">
    <w:abstractNumId w:val="8"/>
  </w:num>
  <w:num w:numId="15" w16cid:durableId="956984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353446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D3B"/>
    <w:rsid w:val="001B5128"/>
    <w:rsid w:val="001B67D8"/>
    <w:rsid w:val="001B6F95"/>
    <w:rsid w:val="001C05A1"/>
    <w:rsid w:val="001C1D9E"/>
    <w:rsid w:val="001C5998"/>
    <w:rsid w:val="001C7C3B"/>
    <w:rsid w:val="001D57EE"/>
    <w:rsid w:val="001D5B6F"/>
    <w:rsid w:val="001E0AB8"/>
    <w:rsid w:val="001E38E0"/>
    <w:rsid w:val="001E4E72"/>
    <w:rsid w:val="001E62B3"/>
    <w:rsid w:val="001E6424"/>
    <w:rsid w:val="001F0171"/>
    <w:rsid w:val="001F0D77"/>
    <w:rsid w:val="001F63BF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51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9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E2D"/>
    <w:rsid w:val="003B7605"/>
    <w:rsid w:val="003C08AA"/>
    <w:rsid w:val="003C2A7B"/>
    <w:rsid w:val="003C49EF"/>
    <w:rsid w:val="003C6BCA"/>
    <w:rsid w:val="003C7902"/>
    <w:rsid w:val="003D0BFF"/>
    <w:rsid w:val="003D6EF1"/>
    <w:rsid w:val="003D707E"/>
    <w:rsid w:val="003E5BE5"/>
    <w:rsid w:val="003F18D1"/>
    <w:rsid w:val="003F20EC"/>
    <w:rsid w:val="003F4F0E"/>
    <w:rsid w:val="003F6096"/>
    <w:rsid w:val="003F6E06"/>
    <w:rsid w:val="004025F7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D5E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6A5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1DBE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F18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87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CAB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F0B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978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0AEA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43F2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46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1F6F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3151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3151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3151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3151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3151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51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51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51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51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51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151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3151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3151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3151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3151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31517"/>
    <w:pPr>
      <w:ind w:left="720"/>
    </w:pPr>
  </w:style>
  <w:style w:type="paragraph" w:styleId="Header">
    <w:name w:val="header"/>
    <w:basedOn w:val="Normal"/>
    <w:link w:val="HeaderChar"/>
    <w:unhideWhenUsed/>
    <w:rsid w:val="00231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151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3151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3151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151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3151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31517"/>
  </w:style>
  <w:style w:type="table" w:styleId="TableGrid">
    <w:name w:val="Table Grid"/>
    <w:basedOn w:val="TableNormal"/>
    <w:uiPriority w:val="59"/>
    <w:rsid w:val="00231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3151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3151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3151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3151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3151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3151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3151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3151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3151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3151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3151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3151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3151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3151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3151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3151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3151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3151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3151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3151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3151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3151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31517"/>
    <w:rPr>
      <w:color w:val="EE0000"/>
    </w:rPr>
  </w:style>
  <w:style w:type="paragraph" w:customStyle="1" w:styleId="BodyTextL25Bold">
    <w:name w:val="Body Text L25 Bold"/>
    <w:basedOn w:val="BodyTextL25"/>
    <w:qFormat/>
    <w:rsid w:val="0023151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151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315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1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15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5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517"/>
    <w:rPr>
      <w:b/>
      <w:bCs/>
    </w:rPr>
  </w:style>
  <w:style w:type="paragraph" w:customStyle="1" w:styleId="ReflectionQ">
    <w:name w:val="Reflection Q"/>
    <w:basedOn w:val="BodyTextL25"/>
    <w:qFormat/>
    <w:rsid w:val="0023151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3151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3151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3151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3151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3151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3151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3151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3151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51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51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51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51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51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51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51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51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51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51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51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5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51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51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51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51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51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51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51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51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51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51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51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51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51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51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51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31517"/>
    <w:rPr>
      <w:b/>
    </w:rPr>
  </w:style>
  <w:style w:type="character" w:customStyle="1" w:styleId="CMDChar">
    <w:name w:val="CMD Char"/>
    <w:basedOn w:val="DefaultParagraphFont"/>
    <w:link w:val="CMD"/>
    <w:rsid w:val="0023151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3151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3151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3151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31517"/>
    <w:rPr>
      <w:color w:val="808080"/>
    </w:rPr>
  </w:style>
  <w:style w:type="paragraph" w:customStyle="1" w:styleId="CMDRed">
    <w:name w:val="CMD Red"/>
    <w:basedOn w:val="CMD"/>
    <w:link w:val="CMDRedChar"/>
    <w:qFormat/>
    <w:rsid w:val="00231517"/>
    <w:rPr>
      <w:color w:val="EE0000"/>
    </w:rPr>
  </w:style>
  <w:style w:type="character" w:customStyle="1" w:styleId="CMDRedChar">
    <w:name w:val="CMD Red Char"/>
    <w:basedOn w:val="CMDChar"/>
    <w:link w:val="CMDRed"/>
    <w:rsid w:val="0023151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3151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31517"/>
    <w:rPr>
      <w:szCs w:val="22"/>
    </w:rPr>
  </w:style>
  <w:style w:type="character" w:customStyle="1" w:styleId="CMDOutputChar">
    <w:name w:val="CMD Output Char"/>
    <w:basedOn w:val="BodyTextL25Char"/>
    <w:link w:val="CMDOutput"/>
    <w:rsid w:val="0023151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31517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23151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31517"/>
  </w:style>
  <w:style w:type="paragraph" w:customStyle="1" w:styleId="TableAnswer">
    <w:name w:val="Table Answer"/>
    <w:basedOn w:val="TableText"/>
    <w:qFormat/>
    <w:rsid w:val="00231517"/>
  </w:style>
  <w:style w:type="character" w:customStyle="1" w:styleId="Heading2Gray">
    <w:name w:val="Heading 2 Gray"/>
    <w:basedOn w:val="Heading2Char"/>
    <w:uiPriority w:val="1"/>
    <w:qFormat/>
    <w:rsid w:val="0023151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3151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3151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3151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3151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3151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3151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31517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0A5B0A"/>
    <w:rsid w:val="00133FAF"/>
    <w:rsid w:val="004025F7"/>
    <w:rsid w:val="00463E60"/>
    <w:rsid w:val="00873159"/>
    <w:rsid w:val="00A95EE2"/>
    <w:rsid w:val="00B62495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23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description>2013</dc:description>
  <cp:lastModifiedBy>Temitayo Fisher</cp:lastModifiedBy>
  <cp:revision>6</cp:revision>
  <cp:lastPrinted>2021-01-11T18:37:00Z</cp:lastPrinted>
  <dcterms:created xsi:type="dcterms:W3CDTF">2021-01-11T18:35:00Z</dcterms:created>
  <dcterms:modified xsi:type="dcterms:W3CDTF">2025-01-26T06:20:00Z</dcterms:modified>
</cp:coreProperties>
</file>